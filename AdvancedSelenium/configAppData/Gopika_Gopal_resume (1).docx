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91"/>
        <w:tblW w:w="11040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720"/>
      </w:tblGrid>
      <w:tr w:rsidR="001B2ABD" w:rsidTr="00366E3C">
        <w:trPr>
          <w:trHeight w:val="4410"/>
        </w:trPr>
        <w:tc>
          <w:tcPr>
            <w:tcW w:w="3600" w:type="dxa"/>
            <w:vAlign w:val="bottom"/>
          </w:tcPr>
          <w:p w:rsidR="001B2ABD" w:rsidRDefault="00935DD3" w:rsidP="00293DC8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722286" cy="1749077"/>
                  <wp:effectExtent l="19050" t="0" r="0" b="0"/>
                  <wp:docPr id="1" name="Picture 0" descr="WhatsApp Image 2025-02-26 at 10.07.37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5-02-26 at 10.07.37 PM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669" cy="175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293DC8">
            <w:pPr>
              <w:tabs>
                <w:tab w:val="left" w:pos="990"/>
              </w:tabs>
            </w:pPr>
          </w:p>
        </w:tc>
        <w:tc>
          <w:tcPr>
            <w:tcW w:w="6720" w:type="dxa"/>
            <w:vAlign w:val="bottom"/>
          </w:tcPr>
          <w:p w:rsidR="001B2ABD" w:rsidRPr="00935DD3" w:rsidRDefault="00935DD3" w:rsidP="00293DC8">
            <w:pPr>
              <w:pStyle w:val="Title"/>
              <w:rPr>
                <w:sz w:val="72"/>
                <w:szCs w:val="72"/>
              </w:rPr>
            </w:pPr>
            <w:r w:rsidRPr="00935DD3">
              <w:rPr>
                <w:sz w:val="72"/>
                <w:szCs w:val="72"/>
              </w:rPr>
              <w:t>Gopika Gopal</w:t>
            </w:r>
          </w:p>
          <w:p w:rsidR="001B2ABD" w:rsidRDefault="001B2ABD" w:rsidP="00293DC8">
            <w:pPr>
              <w:pStyle w:val="Subtitle"/>
            </w:pPr>
          </w:p>
        </w:tc>
      </w:tr>
      <w:tr w:rsidR="001B2ABD" w:rsidTr="00366E3C">
        <w:tc>
          <w:tcPr>
            <w:tcW w:w="3600" w:type="dxa"/>
          </w:tcPr>
          <w:p w:rsidR="001B2ABD" w:rsidRDefault="0082472A" w:rsidP="00293DC8">
            <w:pPr>
              <w:pStyle w:val="Heading3"/>
            </w:pPr>
            <w:r w:rsidRPr="0082472A">
              <w:t>Career Objective:</w:t>
            </w:r>
          </w:p>
          <w:p w:rsidR="00036450" w:rsidRDefault="0082472A" w:rsidP="00293DC8">
            <w:r w:rsidRPr="0082472A">
              <w:t xml:space="preserve"> Seeking a challenging position where I can utilize my skills and knowledge and play an important role in goals and develop myself along with organization. </w:t>
            </w:r>
          </w:p>
          <w:sdt>
            <w:sdtPr>
              <w:id w:val="-1954003311"/>
              <w:placeholder>
                <w:docPart w:val="7FABFA26A10D42F0A7E4E55ED85F5706"/>
              </w:placeholder>
              <w:temporary/>
              <w:showingPlcHdr/>
            </w:sdtPr>
            <w:sdtContent>
              <w:p w:rsidR="00036450" w:rsidRPr="00CB0055" w:rsidRDefault="00CB0055" w:rsidP="00293DC8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80169E0667F4AD1B18F08027CDE5039"/>
              </w:placeholder>
              <w:temporary/>
              <w:showingPlcHdr/>
            </w:sdtPr>
            <w:sdtContent>
              <w:p w:rsidR="004D3011" w:rsidRDefault="004D3011" w:rsidP="00293DC8">
                <w:r w:rsidRPr="008C66CB">
                  <w:rPr>
                    <w:b/>
                    <w:bCs/>
                  </w:rPr>
                  <w:t>PHONE:</w:t>
                </w:r>
              </w:p>
            </w:sdtContent>
          </w:sdt>
          <w:p w:rsidR="005F61DB" w:rsidRDefault="00935DD3" w:rsidP="00293DC8">
            <w:r>
              <w:t>+91 9497146628</w:t>
            </w:r>
          </w:p>
          <w:sdt>
            <w:sdtPr>
              <w:id w:val="-240260293"/>
              <w:placeholder>
                <w:docPart w:val="E4AD8C5A1E9A4E0CAC203F756E0F0923"/>
              </w:placeholder>
              <w:temporary/>
              <w:showingPlcHdr/>
            </w:sdtPr>
            <w:sdtContent>
              <w:p w:rsidR="004D3011" w:rsidRDefault="004D3011" w:rsidP="00293DC8">
                <w:r w:rsidRPr="004D3011">
                  <w:t>EMAIL:</w:t>
                </w:r>
              </w:p>
            </w:sdtContent>
          </w:sdt>
          <w:p w:rsidR="00036450" w:rsidRDefault="00EA1F1C" w:rsidP="00293DC8">
            <w:pPr>
              <w:rPr>
                <w:u w:val="single"/>
              </w:rPr>
            </w:pPr>
            <w:hyperlink r:id="rId9" w:history="1">
              <w:r w:rsidR="00935DD3" w:rsidRPr="001C7F74">
                <w:rPr>
                  <w:rStyle w:val="Hyperlink"/>
                </w:rPr>
                <w:t>gopikagopal2017@gmail.com</w:t>
              </w:r>
            </w:hyperlink>
          </w:p>
          <w:p w:rsidR="000A06F9" w:rsidRDefault="000A06F9" w:rsidP="000A06F9">
            <w:r w:rsidRPr="008C66CB">
              <w:rPr>
                <w:b/>
                <w:bCs/>
              </w:rPr>
              <w:t>LinkedIn</w:t>
            </w:r>
            <w:r>
              <w:t>:</w:t>
            </w:r>
          </w:p>
          <w:p w:rsidR="000A06F9" w:rsidRDefault="00EA1F1C" w:rsidP="000A06F9">
            <w:pPr>
              <w:rPr>
                <w:u w:val="single"/>
              </w:rPr>
            </w:pPr>
            <w:hyperlink r:id="rId10" w:history="1">
              <w:r w:rsidR="00C85AD2" w:rsidRPr="001C7F74">
                <w:rPr>
                  <w:rStyle w:val="Hyperlink"/>
                </w:rPr>
                <w:t>www.linkedin.com/ingopika-gopal-390321277</w:t>
              </w:r>
            </w:hyperlink>
          </w:p>
          <w:p w:rsidR="005F61DB" w:rsidRDefault="005F61DB" w:rsidP="00293DC8">
            <w:pPr>
              <w:pStyle w:val="Heading3"/>
            </w:pPr>
            <w:r w:rsidRPr="005F61DB">
              <w:t>Technical Skills</w:t>
            </w:r>
          </w:p>
          <w:p w:rsidR="005F61DB" w:rsidRPr="005F61DB" w:rsidRDefault="005F61DB" w:rsidP="00293DC8">
            <w:pPr>
              <w:pStyle w:val="ListParagraph"/>
              <w:numPr>
                <w:ilvl w:val="0"/>
                <w:numId w:val="1"/>
              </w:numPr>
            </w:pPr>
            <w:r w:rsidRPr="005F61DB">
              <w:t>MANUAL TESTING</w:t>
            </w:r>
          </w:p>
          <w:p w:rsidR="005F61DB" w:rsidRDefault="005F61DB" w:rsidP="00293DC8">
            <w:pPr>
              <w:pStyle w:val="ListParagraph"/>
              <w:numPr>
                <w:ilvl w:val="0"/>
                <w:numId w:val="1"/>
              </w:numPr>
            </w:pPr>
            <w:r w:rsidRPr="005F61DB">
              <w:t>AGILE METHODOLOGY</w:t>
            </w:r>
          </w:p>
          <w:p w:rsidR="005F61DB" w:rsidRDefault="005F61DB" w:rsidP="00293DC8">
            <w:pPr>
              <w:pStyle w:val="ListParagraph"/>
              <w:numPr>
                <w:ilvl w:val="0"/>
                <w:numId w:val="1"/>
              </w:numPr>
            </w:pPr>
            <w:r w:rsidRPr="005F61DB">
              <w:t>DEFECT TRACKING</w:t>
            </w:r>
          </w:p>
          <w:p w:rsidR="00EA1B04" w:rsidRDefault="00935DD3" w:rsidP="00935DD3">
            <w:pPr>
              <w:pStyle w:val="ListParagraph"/>
              <w:numPr>
                <w:ilvl w:val="0"/>
                <w:numId w:val="1"/>
              </w:numPr>
            </w:pPr>
            <w:r>
              <w:t>CORE JAVA</w:t>
            </w:r>
          </w:p>
          <w:p w:rsidR="00646AAC" w:rsidRPr="005F61DB" w:rsidRDefault="00646AAC" w:rsidP="00646AAC">
            <w:pPr>
              <w:pStyle w:val="ListParagraph"/>
              <w:numPr>
                <w:ilvl w:val="0"/>
                <w:numId w:val="1"/>
              </w:numPr>
            </w:pPr>
            <w:r>
              <w:t>API TESTING</w:t>
            </w:r>
          </w:p>
          <w:p w:rsidR="00EA1B04" w:rsidRDefault="00EA1B04" w:rsidP="00293DC8">
            <w:pPr>
              <w:pStyle w:val="Heading3"/>
              <w:rPr>
                <w:bCs/>
              </w:rPr>
            </w:pPr>
            <w:r w:rsidRPr="00EA1B04">
              <w:rPr>
                <w:bCs/>
              </w:rPr>
              <w:t>SOFTWARE / TOOLS USED</w:t>
            </w:r>
          </w:p>
          <w:p w:rsidR="00EA1B04" w:rsidRDefault="00EA1B04" w:rsidP="00293DC8">
            <w:pPr>
              <w:pStyle w:val="ListParagraph"/>
              <w:numPr>
                <w:ilvl w:val="0"/>
                <w:numId w:val="2"/>
              </w:numPr>
            </w:pPr>
            <w:r w:rsidRPr="00EA1B04">
              <w:t xml:space="preserve">Operating Systems: Windows </w:t>
            </w:r>
            <w:r w:rsidR="008C66CB">
              <w:t xml:space="preserve">10, </w:t>
            </w:r>
            <w:r w:rsidRPr="00EA1B04">
              <w:t>11</w:t>
            </w:r>
          </w:p>
          <w:p w:rsidR="00EA1B04" w:rsidRDefault="00EA1B04" w:rsidP="00293DC8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Defect Tracking tools:</w:t>
            </w:r>
            <w:r w:rsidR="008C66CB" w:rsidRPr="008C66CB">
              <w:t>Bugzilla</w:t>
            </w:r>
            <w:r w:rsidR="008C66CB">
              <w:t xml:space="preserve">, Jira, </w:t>
            </w:r>
            <w:r w:rsidR="008C66CB" w:rsidRPr="008C66CB">
              <w:t>QC</w:t>
            </w:r>
          </w:p>
          <w:p w:rsidR="00293DC8" w:rsidRPr="00293DC8" w:rsidRDefault="00293DC8" w:rsidP="00293DC8">
            <w:pPr>
              <w:pStyle w:val="Heading3"/>
              <w:rPr>
                <w:bCs/>
                <w:lang w:val="en-IN"/>
              </w:rPr>
            </w:pPr>
            <w:r w:rsidRPr="00293DC8">
              <w:rPr>
                <w:bCs/>
                <w:lang w:val="en-IN"/>
              </w:rPr>
              <w:t>ROLES &amp; RESPONSIBILITIES</w:t>
            </w:r>
          </w:p>
          <w:p w:rsidR="00293DC8" w:rsidRPr="00293DC8" w:rsidRDefault="00293DC8" w:rsidP="00293DC8">
            <w:pPr>
              <w:numPr>
                <w:ilvl w:val="0"/>
                <w:numId w:val="10"/>
              </w:numPr>
              <w:rPr>
                <w:b/>
                <w:bCs/>
                <w:lang w:val="en-IN"/>
              </w:rPr>
            </w:pPr>
            <w:r w:rsidRPr="00293DC8">
              <w:rPr>
                <w:lang w:val="en-IN"/>
              </w:rPr>
              <w:t>Involved in identifying scenarios</w:t>
            </w:r>
          </w:p>
          <w:p w:rsidR="005F61DB" w:rsidRPr="00293DC8" w:rsidRDefault="00293DC8" w:rsidP="00293DC8">
            <w:pPr>
              <w:numPr>
                <w:ilvl w:val="0"/>
                <w:numId w:val="10"/>
              </w:numPr>
              <w:rPr>
                <w:rStyle w:val="Hyperlink"/>
                <w:b/>
                <w:bCs/>
                <w:color w:val="auto"/>
                <w:u w:val="none"/>
                <w:lang w:val="en-IN"/>
              </w:rPr>
            </w:pPr>
            <w:r w:rsidRPr="00293DC8">
              <w:rPr>
                <w:lang w:val="en-IN"/>
              </w:rPr>
              <w:t>Wrote test cases and reviewed test cases</w:t>
            </w:r>
          </w:p>
          <w:p w:rsidR="00DF026C" w:rsidRDefault="00DF026C" w:rsidP="00293DC8">
            <w:pPr>
              <w:pStyle w:val="Heading3"/>
              <w:rPr>
                <w:bCs/>
              </w:rPr>
            </w:pPr>
          </w:p>
          <w:p w:rsidR="004D3011" w:rsidRPr="00D71BE2" w:rsidRDefault="00D71BE2" w:rsidP="00293DC8">
            <w:pPr>
              <w:pStyle w:val="Heading3"/>
              <w:rPr>
                <w:bCs/>
              </w:rPr>
            </w:pPr>
            <w:r w:rsidRPr="00D71BE2">
              <w:rPr>
                <w:bCs/>
              </w:rPr>
              <w:t>PERSONAL DETAILS</w:t>
            </w:r>
          </w:p>
          <w:p w:rsidR="00D71BE2" w:rsidRDefault="00D71BE2" w:rsidP="00D71BE2">
            <w:r w:rsidRPr="00D71BE2">
              <w:rPr>
                <w:b/>
                <w:bCs/>
              </w:rPr>
              <w:t>Father’s Name</w:t>
            </w:r>
            <w:r w:rsidR="00C85AD2">
              <w:t>: Gopalan P K</w:t>
            </w:r>
          </w:p>
          <w:p w:rsidR="00D71BE2" w:rsidRDefault="00D71BE2" w:rsidP="00D71BE2">
            <w:r w:rsidRPr="00D71BE2">
              <w:rPr>
                <w:b/>
                <w:bCs/>
              </w:rPr>
              <w:t>Mother’s Name</w:t>
            </w:r>
            <w:r w:rsidR="00C85AD2">
              <w:t>: Rema v</w:t>
            </w:r>
          </w:p>
          <w:p w:rsidR="00D71BE2" w:rsidRDefault="00D71BE2" w:rsidP="00D71BE2">
            <w:r w:rsidRPr="00D71BE2">
              <w:rPr>
                <w:b/>
                <w:bCs/>
              </w:rPr>
              <w:t>Date of Birth</w:t>
            </w:r>
            <w:r w:rsidR="00C85AD2">
              <w:t>: 05- Apr-1999</w:t>
            </w:r>
          </w:p>
          <w:p w:rsidR="00D71BE2" w:rsidRDefault="00D71BE2" w:rsidP="00D71BE2">
            <w:r w:rsidRPr="00D71BE2">
              <w:rPr>
                <w:b/>
                <w:bCs/>
              </w:rPr>
              <w:t>Languages known</w:t>
            </w:r>
            <w:r>
              <w:t xml:space="preserve">: </w:t>
            </w:r>
            <w:r w:rsidRPr="00D71BE2">
              <w:t>English, Malayalam, Hindi</w:t>
            </w:r>
          </w:p>
          <w:p w:rsidR="00D71BE2" w:rsidRDefault="00D71BE2" w:rsidP="00D71BE2">
            <w:r w:rsidRPr="00D71BE2">
              <w:rPr>
                <w:b/>
                <w:bCs/>
              </w:rPr>
              <w:t>Marital Status</w:t>
            </w:r>
            <w:r w:rsidRPr="00D71BE2">
              <w:t>:Single</w:t>
            </w:r>
          </w:p>
          <w:p w:rsidR="005F61DB" w:rsidRDefault="00D71BE2" w:rsidP="00D71BE2">
            <w:r w:rsidRPr="00D71BE2">
              <w:rPr>
                <w:b/>
                <w:bCs/>
              </w:rPr>
              <w:t>Hobbies</w:t>
            </w:r>
            <w:r w:rsidRPr="00D71BE2">
              <w:t>:Cooking,</w:t>
            </w:r>
            <w:r>
              <w:t xml:space="preserve"> S</w:t>
            </w:r>
            <w:r w:rsidRPr="005F61DB">
              <w:t>ketching</w:t>
            </w:r>
            <w:r w:rsidRPr="00D71BE2">
              <w:t>, Crafting,</w:t>
            </w:r>
            <w:r w:rsidR="005F61DB">
              <w:t>L</w:t>
            </w:r>
            <w:r w:rsidR="005F61DB" w:rsidRPr="005F61DB">
              <w:t>istening music</w:t>
            </w:r>
          </w:p>
          <w:p w:rsidR="00D71BE2" w:rsidRDefault="00D71BE2" w:rsidP="00D71BE2"/>
          <w:p w:rsidR="00D71BE2" w:rsidRPr="004D3011" w:rsidRDefault="000A06F9" w:rsidP="00293DC8">
            <w:r w:rsidRPr="000A06F9">
              <w:t>.</w:t>
            </w:r>
          </w:p>
        </w:tc>
        <w:tc>
          <w:tcPr>
            <w:tcW w:w="720" w:type="dxa"/>
          </w:tcPr>
          <w:p w:rsidR="001B2ABD" w:rsidRDefault="001B2ABD" w:rsidP="00293DC8">
            <w:pPr>
              <w:tabs>
                <w:tab w:val="left" w:pos="990"/>
              </w:tabs>
            </w:pPr>
          </w:p>
        </w:tc>
        <w:tc>
          <w:tcPr>
            <w:tcW w:w="6720" w:type="dxa"/>
          </w:tcPr>
          <w:sdt>
            <w:sdtPr>
              <w:id w:val="1049110328"/>
              <w:placeholder>
                <w:docPart w:val="FCD8F5AC75C045BBAFB0AB2B3C5D9B29"/>
              </w:placeholder>
              <w:temporary/>
              <w:showingPlcHdr/>
            </w:sdtPr>
            <w:sdtContent>
              <w:p w:rsidR="001B2ABD" w:rsidRDefault="00E25A26" w:rsidP="00293DC8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Default="00D555D3" w:rsidP="00293DC8">
            <w:pPr>
              <w:pStyle w:val="Heading4"/>
            </w:pPr>
            <w:r>
              <w:t>MSc Computer Science</w:t>
            </w:r>
            <w:r w:rsidR="00935DD3">
              <w:t xml:space="preserve"> | Percentage: 7</w:t>
            </w:r>
            <w:r w:rsidR="000A06F9">
              <w:t>2%</w:t>
            </w:r>
          </w:p>
          <w:p w:rsidR="00D555D3" w:rsidRDefault="00807E67" w:rsidP="00293DC8">
            <w:r>
              <w:t>SNDP Yogam College, Konni,</w:t>
            </w:r>
          </w:p>
          <w:p w:rsidR="00D555D3" w:rsidRDefault="00D555D3" w:rsidP="00293DC8">
            <w:r w:rsidRPr="00D555D3">
              <w:t>MG University</w:t>
            </w:r>
          </w:p>
          <w:p w:rsidR="00D555D3" w:rsidRDefault="00935DD3" w:rsidP="00293DC8">
            <w:r>
              <w:t>2022</w:t>
            </w:r>
          </w:p>
          <w:p w:rsidR="00036450" w:rsidRDefault="00036450" w:rsidP="00293DC8"/>
          <w:p w:rsidR="00036450" w:rsidRDefault="00D555D3" w:rsidP="00293DC8">
            <w:pPr>
              <w:pStyle w:val="Heading4"/>
            </w:pPr>
            <w:r>
              <w:t>B</w:t>
            </w:r>
            <w:r w:rsidRPr="00D555D3">
              <w:t>Sc Mathematics</w:t>
            </w:r>
            <w:r w:rsidR="00935DD3">
              <w:t xml:space="preserve"> | Percentage: 69</w:t>
            </w:r>
            <w:r w:rsidR="000A06F9">
              <w:t>%</w:t>
            </w:r>
          </w:p>
          <w:p w:rsidR="00935DD3" w:rsidRPr="00935DD3" w:rsidRDefault="00935DD3" w:rsidP="00935DD3">
            <w:r w:rsidRPr="00D555D3">
              <w:t xml:space="preserve">SNDP Yogam College, Konni, </w:t>
            </w:r>
            <w:r>
              <w:t>Kerala</w:t>
            </w:r>
          </w:p>
          <w:p w:rsidR="00D555D3" w:rsidRDefault="00D555D3" w:rsidP="00293DC8">
            <w:r>
              <w:t>MG University</w:t>
            </w:r>
          </w:p>
          <w:p w:rsidR="00D555D3" w:rsidRPr="00B359E4" w:rsidRDefault="00935DD3" w:rsidP="00293DC8">
            <w:r>
              <w:t>2020</w:t>
            </w:r>
          </w:p>
          <w:p w:rsidR="00036450" w:rsidRDefault="00036450" w:rsidP="00293DC8">
            <w:pPr>
              <w:rPr>
                <w:b/>
                <w:bCs/>
              </w:rPr>
            </w:pPr>
          </w:p>
          <w:p w:rsidR="00D555D3" w:rsidRDefault="00D555D3" w:rsidP="00293DC8">
            <w:pPr>
              <w:rPr>
                <w:b/>
              </w:rPr>
            </w:pPr>
            <w:r>
              <w:rPr>
                <w:b/>
              </w:rPr>
              <w:t>Class X1</w:t>
            </w:r>
            <w:r w:rsidR="0082472A">
              <w:rPr>
                <w:b/>
              </w:rPr>
              <w:t>1</w:t>
            </w:r>
            <w:r w:rsidR="000A06F9">
              <w:rPr>
                <w:b/>
              </w:rPr>
              <w:t xml:space="preserve"> |</w:t>
            </w:r>
            <w:r w:rsidR="000A06F9" w:rsidRPr="000A06F9">
              <w:rPr>
                <w:b/>
                <w:bCs/>
              </w:rPr>
              <w:t xml:space="preserve">Percentage: </w:t>
            </w:r>
            <w:r w:rsidR="00935DD3">
              <w:rPr>
                <w:b/>
                <w:bCs/>
              </w:rPr>
              <w:t>76</w:t>
            </w:r>
            <w:r w:rsidR="000A06F9" w:rsidRPr="000A06F9">
              <w:rPr>
                <w:b/>
                <w:bCs/>
              </w:rPr>
              <w:t>%</w:t>
            </w:r>
          </w:p>
          <w:p w:rsidR="00D555D3" w:rsidRDefault="00D555D3" w:rsidP="00293DC8">
            <w:r w:rsidRPr="00D555D3">
              <w:t>Govt Higher Secondary School, Kadammanitta</w:t>
            </w:r>
            <w:r>
              <w:t>,Kerala</w:t>
            </w:r>
          </w:p>
          <w:p w:rsidR="0082472A" w:rsidRDefault="0082472A" w:rsidP="00293DC8">
            <w:r w:rsidRPr="0082472A">
              <w:t>Board of Higher Secondary examination</w:t>
            </w:r>
          </w:p>
          <w:p w:rsidR="0082472A" w:rsidRDefault="00935DD3" w:rsidP="00293DC8">
            <w:r>
              <w:t>2017</w:t>
            </w:r>
          </w:p>
          <w:p w:rsidR="0082472A" w:rsidRDefault="0082472A" w:rsidP="00293DC8"/>
          <w:p w:rsidR="0082472A" w:rsidRDefault="0082472A" w:rsidP="00293DC8">
            <w:pPr>
              <w:rPr>
                <w:b/>
              </w:rPr>
            </w:pPr>
            <w:r>
              <w:rPr>
                <w:b/>
              </w:rPr>
              <w:t>Class X</w:t>
            </w:r>
            <w:r w:rsidR="000A06F9">
              <w:rPr>
                <w:b/>
              </w:rPr>
              <w:t xml:space="preserve">| </w:t>
            </w:r>
            <w:r w:rsidR="000A06F9" w:rsidRPr="000A06F9">
              <w:rPr>
                <w:b/>
                <w:bCs/>
              </w:rPr>
              <w:t xml:space="preserve">Percentage: </w:t>
            </w:r>
            <w:r w:rsidR="00935DD3">
              <w:rPr>
                <w:b/>
                <w:bCs/>
              </w:rPr>
              <w:t>79</w:t>
            </w:r>
            <w:r w:rsidR="000A06F9" w:rsidRPr="000A06F9">
              <w:rPr>
                <w:b/>
                <w:bCs/>
              </w:rPr>
              <w:t>%</w:t>
            </w:r>
          </w:p>
          <w:p w:rsidR="0082472A" w:rsidRPr="0082472A" w:rsidRDefault="0082472A" w:rsidP="00293DC8">
            <w:pPr>
              <w:rPr>
                <w:bCs/>
              </w:rPr>
            </w:pPr>
            <w:r w:rsidRPr="0082472A">
              <w:rPr>
                <w:bCs/>
              </w:rPr>
              <w:t>Sacred Heart Higher Secondary School, Pathanamthitta</w:t>
            </w:r>
            <w:r>
              <w:rPr>
                <w:bCs/>
              </w:rPr>
              <w:t xml:space="preserve"> ,Kerala</w:t>
            </w:r>
          </w:p>
          <w:p w:rsidR="0082472A" w:rsidRDefault="008C66CB" w:rsidP="00293DC8">
            <w:r>
              <w:t>2</w:t>
            </w:r>
            <w:r w:rsidR="00935DD3">
              <w:t>015</w:t>
            </w:r>
          </w:p>
          <w:p w:rsidR="00293DC8" w:rsidRDefault="00293DC8" w:rsidP="00293DC8">
            <w:pPr>
              <w:pStyle w:val="Heading2"/>
            </w:pPr>
            <w:r>
              <w:t>IT PROFICIENCY</w:t>
            </w:r>
          </w:p>
          <w:p w:rsidR="00293DC8" w:rsidRDefault="00DF026C" w:rsidP="00293DC8">
            <w:r>
              <w:t>Undergoing</w:t>
            </w:r>
            <w:r w:rsidR="00293DC8" w:rsidRPr="00293DC8">
              <w:t xml:space="preserve"> Software Testing Course in </w:t>
            </w:r>
            <w:r w:rsidR="00293DC8" w:rsidRPr="00293DC8">
              <w:rPr>
                <w:b/>
                <w:bCs/>
              </w:rPr>
              <w:t>Q spiders Basavanagudi</w:t>
            </w:r>
            <w:r w:rsidR="00293DC8" w:rsidRPr="00293DC8">
              <w:t>.</w:t>
            </w:r>
          </w:p>
          <w:p w:rsidR="008C66CB" w:rsidRDefault="008C66CB" w:rsidP="00293DC8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skills</w:t>
            </w:r>
          </w:p>
          <w:p w:rsidR="008C66CB" w:rsidRDefault="008C66CB" w:rsidP="00293DC8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8C66CB">
              <w:rPr>
                <w:b/>
                <w:bCs/>
              </w:rPr>
              <w:t xml:space="preserve">Manual Testing </w:t>
            </w:r>
          </w:p>
          <w:p w:rsidR="001D2230" w:rsidRDefault="008C66CB" w:rsidP="00293DC8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1D2230">
              <w:t>Strong knowledge on</w:t>
            </w:r>
            <w:r w:rsidRPr="008C66CB">
              <w:rPr>
                <w:b/>
                <w:bCs/>
              </w:rPr>
              <w:t xml:space="preserve"> SDLC </w:t>
            </w:r>
            <w:r w:rsidRPr="001D2230">
              <w:t>concepts and</w:t>
            </w:r>
            <w:r w:rsidRPr="008C66CB">
              <w:rPr>
                <w:b/>
                <w:bCs/>
              </w:rPr>
              <w:t xml:space="preserve"> STLC</w:t>
            </w:r>
            <w:r w:rsidR="001D2230">
              <w:rPr>
                <w:b/>
                <w:bCs/>
              </w:rPr>
              <w:t>.</w:t>
            </w:r>
          </w:p>
          <w:p w:rsidR="001D2230" w:rsidRDefault="008C66CB" w:rsidP="00293DC8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8C66CB">
              <w:rPr>
                <w:b/>
                <w:bCs/>
              </w:rPr>
              <w:t xml:space="preserve">Extensive </w:t>
            </w:r>
            <w:r w:rsidRPr="001D2230">
              <w:t>Knowledge in</w:t>
            </w:r>
            <w:r w:rsidRPr="008C66CB">
              <w:rPr>
                <w:b/>
                <w:bCs/>
              </w:rPr>
              <w:t xml:space="preserve"> SMOKE Testing. </w:t>
            </w:r>
          </w:p>
          <w:p w:rsidR="001D2230" w:rsidRDefault="008C66CB" w:rsidP="00293DC8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1D2230">
              <w:t>Extensive Knowledge in</w:t>
            </w:r>
            <w:r w:rsidRPr="008C66CB">
              <w:rPr>
                <w:b/>
                <w:bCs/>
              </w:rPr>
              <w:t xml:space="preserve"> BLACK BOX TESTING.</w:t>
            </w:r>
          </w:p>
          <w:p w:rsidR="001D2230" w:rsidRDefault="008C66CB" w:rsidP="00293DC8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8C66CB">
              <w:rPr>
                <w:b/>
                <w:bCs/>
              </w:rPr>
              <w:t xml:space="preserve">Thorough </w:t>
            </w:r>
            <w:r w:rsidRPr="001D2230">
              <w:t>knowledge in</w:t>
            </w:r>
            <w:r w:rsidRPr="008C66CB">
              <w:rPr>
                <w:b/>
                <w:bCs/>
              </w:rPr>
              <w:t xml:space="preserve"> Regression Testing.</w:t>
            </w:r>
          </w:p>
          <w:p w:rsidR="001D2230" w:rsidRDefault="008C66CB" w:rsidP="00293DC8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1D2230">
              <w:t>Good Knowledge in</w:t>
            </w:r>
            <w:r w:rsidRPr="008C66CB">
              <w:rPr>
                <w:b/>
                <w:bCs/>
              </w:rPr>
              <w:t xml:space="preserve"> Severity, Priority </w:t>
            </w:r>
            <w:r w:rsidRPr="001D2230">
              <w:t>and</w:t>
            </w:r>
            <w:r w:rsidRPr="008C66CB">
              <w:rPr>
                <w:b/>
                <w:bCs/>
              </w:rPr>
              <w:t xml:space="preserve"> Test plan. </w:t>
            </w:r>
          </w:p>
          <w:p w:rsidR="0041760A" w:rsidRDefault="008C66CB" w:rsidP="0041760A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8C66CB">
              <w:rPr>
                <w:b/>
                <w:bCs/>
              </w:rPr>
              <w:t xml:space="preserve">Strong </w:t>
            </w:r>
            <w:r w:rsidR="0041760A" w:rsidRPr="001D2230">
              <w:t xml:space="preserve"> Good Knowledge in</w:t>
            </w:r>
            <w:r w:rsidR="0041760A" w:rsidRPr="008C66CB">
              <w:rPr>
                <w:b/>
                <w:bCs/>
              </w:rPr>
              <w:t xml:space="preserve"> I18N Testing, L10N Testing. </w:t>
            </w:r>
          </w:p>
          <w:p w:rsidR="001D2230" w:rsidRDefault="008C66CB" w:rsidP="00293DC8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1D2230">
              <w:t>Knowledge in</w:t>
            </w:r>
            <w:r w:rsidRPr="008C66CB">
              <w:rPr>
                <w:b/>
                <w:bCs/>
              </w:rPr>
              <w:t xml:space="preserve"> writing Test case, Test Scenarios. </w:t>
            </w:r>
          </w:p>
          <w:p w:rsidR="008C66CB" w:rsidRPr="008C66CB" w:rsidRDefault="008C66CB" w:rsidP="00293DC8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1D2230">
              <w:t>Strong Knowledge in</w:t>
            </w:r>
            <w:r w:rsidRPr="008C66CB">
              <w:rPr>
                <w:b/>
                <w:bCs/>
              </w:rPr>
              <w:t xml:space="preserve"> Defect Life Cycle</w:t>
            </w:r>
          </w:p>
          <w:p w:rsidR="001D2230" w:rsidRPr="001D2230" w:rsidRDefault="001D2230" w:rsidP="00293DC8">
            <w:pPr>
              <w:pStyle w:val="ListParagraph"/>
              <w:numPr>
                <w:ilvl w:val="0"/>
                <w:numId w:val="3"/>
              </w:numPr>
            </w:pPr>
            <w:r w:rsidRPr="001D2230">
              <w:rPr>
                <w:b/>
                <w:bCs/>
              </w:rPr>
              <w:t>AGILE METHODOLOGY</w:t>
            </w:r>
          </w:p>
          <w:p w:rsidR="001D2230" w:rsidRDefault="001D2230" w:rsidP="00293DC8">
            <w:pPr>
              <w:pStyle w:val="ListParagraph"/>
              <w:numPr>
                <w:ilvl w:val="0"/>
                <w:numId w:val="5"/>
              </w:numPr>
            </w:pPr>
            <w:r w:rsidRPr="001D2230">
              <w:t xml:space="preserve">Very good knowledge on </w:t>
            </w:r>
            <w:r w:rsidRPr="001D2230">
              <w:rPr>
                <w:b/>
                <w:bCs/>
              </w:rPr>
              <w:t>Scrum Methodology</w:t>
            </w:r>
            <w:r w:rsidRPr="001D2230">
              <w:t>.</w:t>
            </w:r>
          </w:p>
          <w:p w:rsidR="001D2230" w:rsidRDefault="001D2230" w:rsidP="00293DC8">
            <w:pPr>
              <w:pStyle w:val="ListParagraph"/>
              <w:numPr>
                <w:ilvl w:val="0"/>
                <w:numId w:val="5"/>
              </w:numPr>
            </w:pPr>
            <w:r w:rsidRPr="001D2230">
              <w:t xml:space="preserve">Good Knowledge on </w:t>
            </w:r>
            <w:r w:rsidRPr="001D2230">
              <w:rPr>
                <w:b/>
                <w:bCs/>
              </w:rPr>
              <w:t>Scrum Meeting</w:t>
            </w:r>
            <w:r w:rsidRPr="001D2230">
              <w:t xml:space="preserve">. </w:t>
            </w:r>
          </w:p>
          <w:p w:rsidR="001D2230" w:rsidRDefault="001D2230" w:rsidP="00293DC8">
            <w:pPr>
              <w:pStyle w:val="ListParagraph"/>
              <w:numPr>
                <w:ilvl w:val="0"/>
                <w:numId w:val="5"/>
              </w:numPr>
            </w:pPr>
            <w:r w:rsidRPr="001D2230">
              <w:t xml:space="preserve">Extensive Knowledge on </w:t>
            </w:r>
            <w:r w:rsidRPr="001D2230">
              <w:rPr>
                <w:b/>
                <w:bCs/>
              </w:rPr>
              <w:t>Sprint Retrospective Meeting.</w:t>
            </w:r>
          </w:p>
          <w:p w:rsidR="008C66CB" w:rsidRPr="001D2230" w:rsidRDefault="001D2230" w:rsidP="00293DC8">
            <w:pPr>
              <w:pStyle w:val="ListParagraph"/>
              <w:numPr>
                <w:ilvl w:val="0"/>
                <w:numId w:val="5"/>
              </w:numPr>
            </w:pPr>
            <w:r w:rsidRPr="001D2230">
              <w:t xml:space="preserve">Good Knowledge on Daily </w:t>
            </w:r>
            <w:r w:rsidRPr="001D2230">
              <w:rPr>
                <w:b/>
                <w:bCs/>
              </w:rPr>
              <w:t>Scrum Meeting.</w:t>
            </w:r>
          </w:p>
          <w:p w:rsidR="00646AAC" w:rsidRPr="009E5877" w:rsidRDefault="00646AAC" w:rsidP="00646AAC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CORE JAVA</w:t>
            </w:r>
          </w:p>
          <w:p w:rsidR="00C85AD2" w:rsidRDefault="00C85AD2" w:rsidP="00C85AD2">
            <w:pPr>
              <w:pStyle w:val="ListParagraph"/>
              <w:numPr>
                <w:ilvl w:val="0"/>
                <w:numId w:val="8"/>
              </w:numPr>
            </w:pPr>
            <w:r w:rsidRPr="00C85AD2">
              <w:lastRenderedPageBreak/>
              <w:t xml:space="preserve">Very strong knowledge on </w:t>
            </w:r>
            <w:r w:rsidRPr="00C85AD2">
              <w:rPr>
                <w:b/>
              </w:rPr>
              <w:t>OOPS</w:t>
            </w:r>
            <w:r w:rsidRPr="00C85AD2">
              <w:t xml:space="preserve"> concepts like Method overloading and Method overriding.</w:t>
            </w:r>
          </w:p>
          <w:p w:rsidR="00C85AD2" w:rsidRDefault="00C85AD2" w:rsidP="00C85AD2">
            <w:pPr>
              <w:pStyle w:val="ListParagraph"/>
              <w:numPr>
                <w:ilvl w:val="0"/>
                <w:numId w:val="8"/>
              </w:numPr>
            </w:pPr>
            <w:r>
              <w:t xml:space="preserve">Good knowledge on </w:t>
            </w:r>
            <w:r w:rsidRPr="00C85AD2">
              <w:rPr>
                <w:b/>
              </w:rPr>
              <w:t>Inheritance, Polymorphism</w:t>
            </w:r>
            <w:r>
              <w:t>.</w:t>
            </w:r>
          </w:p>
          <w:p w:rsidR="00C85AD2" w:rsidRPr="00C85AD2" w:rsidRDefault="00C85AD2" w:rsidP="00C85AD2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 xml:space="preserve">Having good knowledge on </w:t>
            </w:r>
            <w:r w:rsidRPr="00C85AD2">
              <w:rPr>
                <w:b/>
              </w:rPr>
              <w:t>Abstraction and Encapsulation.</w:t>
            </w:r>
          </w:p>
          <w:p w:rsidR="00C85AD2" w:rsidRDefault="00C85AD2" w:rsidP="00C85AD2">
            <w:pPr>
              <w:pStyle w:val="ListParagraph"/>
              <w:numPr>
                <w:ilvl w:val="0"/>
                <w:numId w:val="8"/>
              </w:numPr>
            </w:pPr>
            <w:r>
              <w:t xml:space="preserve">Strong knowledge on </w:t>
            </w:r>
            <w:r w:rsidRPr="00C85AD2">
              <w:rPr>
                <w:b/>
              </w:rPr>
              <w:t>up casting</w:t>
            </w:r>
            <w:r>
              <w:t xml:space="preserve"> and </w:t>
            </w:r>
            <w:r w:rsidRPr="00C85AD2">
              <w:rPr>
                <w:b/>
              </w:rPr>
              <w:t>down casting</w:t>
            </w:r>
            <w:r>
              <w:t>.</w:t>
            </w:r>
          </w:p>
          <w:p w:rsidR="00C85AD2" w:rsidRDefault="00C85AD2" w:rsidP="00C85AD2">
            <w:pPr>
              <w:pStyle w:val="ListParagraph"/>
              <w:numPr>
                <w:ilvl w:val="0"/>
                <w:numId w:val="8"/>
              </w:numPr>
            </w:pPr>
            <w:r>
              <w:t xml:space="preserve">Very good knowledge on </w:t>
            </w:r>
            <w:r w:rsidRPr="00C85AD2">
              <w:rPr>
                <w:b/>
              </w:rPr>
              <w:t xml:space="preserve">constructors </w:t>
            </w:r>
            <w:r>
              <w:t xml:space="preserve">and </w:t>
            </w:r>
            <w:r w:rsidRPr="00C85AD2">
              <w:rPr>
                <w:b/>
              </w:rPr>
              <w:t>interface</w:t>
            </w:r>
            <w:r>
              <w:t>.</w:t>
            </w:r>
          </w:p>
          <w:p w:rsidR="00C85AD2" w:rsidRDefault="00DF026C" w:rsidP="00C85AD2">
            <w:pPr>
              <w:pStyle w:val="ListParagraph"/>
              <w:numPr>
                <w:ilvl w:val="0"/>
                <w:numId w:val="8"/>
              </w:numPr>
            </w:pPr>
            <w:r>
              <w:t xml:space="preserve">Good in </w:t>
            </w:r>
            <w:r w:rsidRPr="00DF026C">
              <w:rPr>
                <w:b/>
              </w:rPr>
              <w:t>Exception Handling</w:t>
            </w:r>
            <w:r>
              <w:rPr>
                <w:b/>
              </w:rPr>
              <w:t>.</w:t>
            </w:r>
            <w:r>
              <w:t xml:space="preserve"> </w:t>
            </w:r>
          </w:p>
          <w:p w:rsidR="00646AAC" w:rsidRPr="009E5877" w:rsidRDefault="00646AAC" w:rsidP="00646AAC">
            <w:pPr>
              <w:pStyle w:val="ListParagraph"/>
              <w:numPr>
                <w:ilvl w:val="0"/>
                <w:numId w:val="3"/>
              </w:numPr>
              <w:ind w:left="720"/>
            </w:pPr>
            <w:r>
              <w:rPr>
                <w:b/>
                <w:bCs/>
              </w:rPr>
              <w:t>API TESTING</w:t>
            </w:r>
            <w:r w:rsidR="00A924CD">
              <w:rPr>
                <w:b/>
                <w:bCs/>
              </w:rPr>
              <w:t>SELENIUM</w:t>
            </w:r>
            <w:r w:rsidR="00A924CD">
              <w:t xml:space="preserve"> SELENIUM </w:t>
            </w:r>
            <w:r w:rsidR="00A924CD">
              <w:rPr>
                <w:b/>
                <w:bCs/>
              </w:rPr>
              <w:t xml:space="preserve"> </w:t>
            </w:r>
          </w:p>
          <w:p w:rsidR="00646AAC" w:rsidRPr="001D2230" w:rsidRDefault="00646AAC" w:rsidP="00646AAC"/>
          <w:p w:rsidR="00646AAC" w:rsidRPr="00646AAC" w:rsidRDefault="00646AAC" w:rsidP="00646AA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646AAC">
              <w:rPr>
                <w:bCs/>
              </w:rPr>
              <w:t>Hands on experience in API testing</w:t>
            </w:r>
            <w:r w:rsidRPr="00646AAC">
              <w:rPr>
                <w:b/>
                <w:bCs/>
              </w:rPr>
              <w:t xml:space="preserve"> </w:t>
            </w:r>
            <w:r w:rsidRPr="00646AAC">
              <w:rPr>
                <w:bCs/>
              </w:rPr>
              <w:t>using</w:t>
            </w:r>
            <w:r w:rsidRPr="00646AAC">
              <w:rPr>
                <w:b/>
                <w:bCs/>
              </w:rPr>
              <w:t xml:space="preserve"> Postman </w:t>
            </w:r>
            <w:r w:rsidRPr="00646AAC">
              <w:rPr>
                <w:bCs/>
              </w:rPr>
              <w:t xml:space="preserve">and </w:t>
            </w:r>
            <w:r>
              <w:rPr>
                <w:b/>
                <w:bCs/>
              </w:rPr>
              <w:t>FireFlink</w:t>
            </w:r>
            <w:r w:rsidRPr="00646AAC">
              <w:rPr>
                <w:b/>
                <w:bCs/>
              </w:rPr>
              <w:t>.</w:t>
            </w:r>
          </w:p>
          <w:p w:rsidR="00646AAC" w:rsidRPr="00646AAC" w:rsidRDefault="00646AAC" w:rsidP="00646AA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646AAC">
              <w:rPr>
                <w:b/>
                <w:bCs/>
              </w:rPr>
              <w:t xml:space="preserve"> </w:t>
            </w:r>
            <w:r w:rsidRPr="00646AAC">
              <w:rPr>
                <w:bCs/>
              </w:rPr>
              <w:t xml:space="preserve">Good knowledge on </w:t>
            </w:r>
            <w:r w:rsidRPr="00646AAC">
              <w:rPr>
                <w:b/>
                <w:bCs/>
              </w:rPr>
              <w:t>Http Methods.</w:t>
            </w:r>
          </w:p>
          <w:p w:rsidR="00646AAC" w:rsidRPr="00646AAC" w:rsidRDefault="00646AAC" w:rsidP="00646AA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646AAC">
              <w:rPr>
                <w:b/>
                <w:bCs/>
              </w:rPr>
              <w:t xml:space="preserve"> </w:t>
            </w:r>
            <w:r w:rsidRPr="00646AAC">
              <w:rPr>
                <w:bCs/>
              </w:rPr>
              <w:t>Better knowledge on</w:t>
            </w:r>
            <w:r w:rsidRPr="00646AAC">
              <w:rPr>
                <w:b/>
                <w:bCs/>
              </w:rPr>
              <w:t xml:space="preserve"> Client-Server architecture.</w:t>
            </w:r>
          </w:p>
          <w:p w:rsidR="00646AAC" w:rsidRPr="00646AAC" w:rsidRDefault="00646AAC" w:rsidP="00646AA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646AAC">
              <w:rPr>
                <w:b/>
                <w:bCs/>
              </w:rPr>
              <w:t xml:space="preserve"> </w:t>
            </w:r>
            <w:r w:rsidRPr="00646AAC">
              <w:rPr>
                <w:bCs/>
              </w:rPr>
              <w:t>Validated different status codes like</w:t>
            </w:r>
            <w:r w:rsidRPr="00646AAC">
              <w:rPr>
                <w:b/>
                <w:bCs/>
              </w:rPr>
              <w:t xml:space="preserve"> 200, 201, 400, 401,     </w:t>
            </w:r>
          </w:p>
          <w:p w:rsidR="00646AAC" w:rsidRPr="00646AAC" w:rsidRDefault="00646AAC" w:rsidP="00646AAC">
            <w:pPr>
              <w:pStyle w:val="ListParagraph"/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646AAC">
              <w:rPr>
                <w:b/>
                <w:bCs/>
              </w:rPr>
              <w:t>403, 404, 415, 500 etc.</w:t>
            </w:r>
          </w:p>
          <w:p w:rsidR="00646AAC" w:rsidRPr="00646AAC" w:rsidRDefault="00646AAC" w:rsidP="00646AA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646AAC">
              <w:rPr>
                <w:b/>
                <w:bCs/>
              </w:rPr>
              <w:t xml:space="preserve"> </w:t>
            </w:r>
            <w:r w:rsidRPr="00366E3C">
              <w:rPr>
                <w:bCs/>
              </w:rPr>
              <w:t>Knowledge on different</w:t>
            </w:r>
            <w:r w:rsidRPr="00646AAC">
              <w:rPr>
                <w:b/>
                <w:bCs/>
              </w:rPr>
              <w:t xml:space="preserve"> types of Parameters.</w:t>
            </w:r>
          </w:p>
          <w:p w:rsidR="00646AAC" w:rsidRPr="00646AAC" w:rsidRDefault="00646AAC" w:rsidP="00646AA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646AAC">
              <w:rPr>
                <w:b/>
                <w:bCs/>
              </w:rPr>
              <w:t xml:space="preserve"> </w:t>
            </w:r>
            <w:r w:rsidRPr="00366E3C">
              <w:rPr>
                <w:bCs/>
              </w:rPr>
              <w:t>Good Knowledge on</w:t>
            </w:r>
            <w:r w:rsidRPr="00646AAC">
              <w:rPr>
                <w:b/>
                <w:bCs/>
              </w:rPr>
              <w:t xml:space="preserve"> Http Request </w:t>
            </w:r>
            <w:r w:rsidRPr="00366E3C">
              <w:rPr>
                <w:bCs/>
              </w:rPr>
              <w:t xml:space="preserve">and </w:t>
            </w:r>
            <w:r w:rsidRPr="00646AAC">
              <w:rPr>
                <w:b/>
                <w:bCs/>
              </w:rPr>
              <w:t>Http Response.</w:t>
            </w:r>
          </w:p>
          <w:p w:rsidR="00646AAC" w:rsidRPr="00646AAC" w:rsidRDefault="00646AAC" w:rsidP="00646AA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646AAC">
              <w:rPr>
                <w:b/>
                <w:bCs/>
              </w:rPr>
              <w:t xml:space="preserve"> </w:t>
            </w:r>
            <w:r w:rsidRPr="00366E3C">
              <w:rPr>
                <w:bCs/>
              </w:rPr>
              <w:t>Best Knowledge on</w:t>
            </w:r>
            <w:r w:rsidRPr="00646AAC">
              <w:rPr>
                <w:b/>
                <w:bCs/>
              </w:rPr>
              <w:t xml:space="preserve"> JSON &amp; XML.</w:t>
            </w:r>
          </w:p>
          <w:p w:rsidR="00646AAC" w:rsidRPr="00646AAC" w:rsidRDefault="00646AAC" w:rsidP="00646AA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366E3C">
              <w:rPr>
                <w:bCs/>
              </w:rPr>
              <w:t>Good understanding on use of</w:t>
            </w:r>
            <w:r w:rsidRPr="00646AAC">
              <w:rPr>
                <w:b/>
                <w:bCs/>
              </w:rPr>
              <w:t xml:space="preserve"> variables </w:t>
            </w:r>
            <w:r w:rsidRPr="00366E3C">
              <w:rPr>
                <w:bCs/>
              </w:rPr>
              <w:t>in an</w:t>
            </w:r>
            <w:r w:rsidRPr="00646AAC">
              <w:rPr>
                <w:b/>
                <w:bCs/>
              </w:rPr>
              <w:t xml:space="preserve"> Environment.</w:t>
            </w:r>
          </w:p>
          <w:p w:rsidR="00646AAC" w:rsidRPr="00646AAC" w:rsidRDefault="00646AAC" w:rsidP="00646AA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366E3C">
              <w:rPr>
                <w:bCs/>
              </w:rPr>
              <w:t>Experience in identifying</w:t>
            </w:r>
            <w:r w:rsidRPr="00646AAC">
              <w:rPr>
                <w:b/>
                <w:bCs/>
              </w:rPr>
              <w:t xml:space="preserve"> JSON path.</w:t>
            </w:r>
          </w:p>
          <w:p w:rsidR="00646AAC" w:rsidRPr="00646AAC" w:rsidRDefault="00646AAC" w:rsidP="00646AA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366E3C">
              <w:rPr>
                <w:bCs/>
              </w:rPr>
              <w:t>Very good experience in performing</w:t>
            </w:r>
            <w:r w:rsidRPr="00646AAC">
              <w:rPr>
                <w:b/>
                <w:bCs/>
              </w:rPr>
              <w:t xml:space="preserve"> CRUD operations </w:t>
            </w:r>
            <w:r w:rsidRPr="00366E3C">
              <w:rPr>
                <w:bCs/>
              </w:rPr>
              <w:t>for various APIs</w:t>
            </w:r>
            <w:r w:rsidRPr="00646AAC">
              <w:rPr>
                <w:b/>
                <w:bCs/>
              </w:rPr>
              <w:t>.</w:t>
            </w:r>
          </w:p>
          <w:p w:rsidR="00646AAC" w:rsidRPr="00646AAC" w:rsidRDefault="00646AAC" w:rsidP="00646AA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366E3C">
              <w:rPr>
                <w:bCs/>
              </w:rPr>
              <w:t>Better understanding</w:t>
            </w:r>
            <w:r w:rsidRPr="00646AAC">
              <w:rPr>
                <w:b/>
                <w:bCs/>
              </w:rPr>
              <w:t xml:space="preserve"> of SOAP &amp; REST </w:t>
            </w:r>
            <w:r w:rsidRPr="00366E3C">
              <w:rPr>
                <w:bCs/>
              </w:rPr>
              <w:t>web service testing.</w:t>
            </w:r>
          </w:p>
          <w:p w:rsidR="00646AAC" w:rsidRDefault="00646AAC" w:rsidP="00646AA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366E3C">
              <w:rPr>
                <w:bCs/>
              </w:rPr>
              <w:t>Good knowledge in supporting request Authorization like</w:t>
            </w:r>
            <w:r w:rsidRPr="00646AAC">
              <w:rPr>
                <w:b/>
                <w:bCs/>
              </w:rPr>
              <w:t xml:space="preserve"> Basic Auth </w:t>
            </w:r>
            <w:r w:rsidRPr="00366E3C">
              <w:rPr>
                <w:bCs/>
              </w:rPr>
              <w:t>and</w:t>
            </w:r>
            <w:r w:rsidRPr="00646AAC">
              <w:rPr>
                <w:b/>
                <w:bCs/>
              </w:rPr>
              <w:t xml:space="preserve"> Bearer Token </w:t>
            </w:r>
            <w:r w:rsidRPr="00366E3C">
              <w:rPr>
                <w:bCs/>
              </w:rPr>
              <w:t>etc</w:t>
            </w:r>
            <w:r w:rsidR="00366E3C">
              <w:rPr>
                <w:bCs/>
              </w:rPr>
              <w:t>.</w:t>
            </w:r>
          </w:p>
          <w:p w:rsidR="00646AAC" w:rsidRDefault="00646AAC" w:rsidP="00646AA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366E3C">
              <w:rPr>
                <w:bCs/>
              </w:rPr>
              <w:t>Knowledge on writing</w:t>
            </w:r>
            <w:r w:rsidRPr="00646AAC">
              <w:rPr>
                <w:b/>
                <w:bCs/>
              </w:rPr>
              <w:t xml:space="preserve"> API test cases</w:t>
            </w:r>
            <w:r w:rsidR="00A924CD">
              <w:rPr>
                <w:b/>
                <w:bCs/>
              </w:rPr>
              <w:t xml:space="preserve"> Strong k</w:t>
            </w:r>
          </w:p>
          <w:p w:rsidR="00A924CD" w:rsidRDefault="00A924CD" w:rsidP="00A924CD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1D2230">
              <w:t>Strong knowledge on</w:t>
            </w:r>
            <w:r w:rsidRPr="008C66C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Architecture of Selenium Web Driver.</w:t>
            </w:r>
          </w:p>
          <w:p w:rsidR="00A924CD" w:rsidRDefault="00A924CD" w:rsidP="00646AA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</w:p>
          <w:p w:rsidR="00A924CD" w:rsidRPr="009E5877" w:rsidRDefault="00A924CD" w:rsidP="00A924CD">
            <w:pPr>
              <w:pStyle w:val="ListParagraph"/>
              <w:numPr>
                <w:ilvl w:val="0"/>
                <w:numId w:val="3"/>
              </w:numPr>
              <w:ind w:left="720"/>
            </w:pPr>
          </w:p>
          <w:p w:rsidR="00A924CD" w:rsidRPr="00A924CD" w:rsidRDefault="00A924CD" w:rsidP="00A924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A924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Architecture of Selenium WebDriver</w:t>
            </w:r>
          </w:p>
          <w:p w:rsidR="00A924CD" w:rsidRPr="00A924CD" w:rsidRDefault="00A924CD" w:rsidP="00A924CD">
            <w:pPr>
              <w:rPr>
                <w:b/>
                <w:bCs/>
              </w:rPr>
            </w:pPr>
          </w:p>
          <w:p w:rsidR="00A924CD" w:rsidRPr="00646AAC" w:rsidRDefault="00A924CD" w:rsidP="00A924CD">
            <w:pPr>
              <w:pStyle w:val="ListParagraph"/>
              <w:ind w:left="1440"/>
              <w:rPr>
                <w:b/>
                <w:bCs/>
              </w:rPr>
            </w:pPr>
          </w:p>
          <w:p w:rsidR="00293DC8" w:rsidRDefault="00293DC8" w:rsidP="00293DC8">
            <w:pPr>
              <w:pStyle w:val="Heading2"/>
            </w:pPr>
            <w:r w:rsidRPr="00293DC8">
              <w:t>ACEDEMIC PROJECT</w:t>
            </w:r>
          </w:p>
          <w:p w:rsidR="00293DC8" w:rsidRDefault="00293DC8" w:rsidP="00293DC8">
            <w:pPr>
              <w:pStyle w:val="ListParagraph"/>
              <w:numPr>
                <w:ilvl w:val="0"/>
                <w:numId w:val="11"/>
              </w:numPr>
            </w:pPr>
            <w:r w:rsidRPr="00293DC8">
              <w:rPr>
                <w:b/>
                <w:bCs/>
              </w:rPr>
              <w:t>OBESITY RISK PREDICTION</w:t>
            </w:r>
            <w:r w:rsidRPr="00293DC8">
              <w:t xml:space="preserve">: </w:t>
            </w:r>
          </w:p>
          <w:p w:rsidR="00293DC8" w:rsidRDefault="00293DC8" w:rsidP="00293DC8">
            <w:pPr>
              <w:pStyle w:val="ListParagraph"/>
            </w:pPr>
            <w:r w:rsidRPr="00293DC8">
              <w:t xml:space="preserve">Machine learning project in Python using scikit-learn to predict obesity risk based on lifestyle, dietary, and demographic factors, with feature selection and cross-validation for high accuracy. </w:t>
            </w:r>
          </w:p>
          <w:p w:rsidR="00293DC8" w:rsidRDefault="00293DC8" w:rsidP="00293DC8">
            <w:pPr>
              <w:pStyle w:val="ListParagraph"/>
              <w:numPr>
                <w:ilvl w:val="0"/>
                <w:numId w:val="11"/>
              </w:numPr>
            </w:pPr>
            <w:r w:rsidRPr="00293DC8">
              <w:rPr>
                <w:b/>
                <w:bCs/>
              </w:rPr>
              <w:t>SMART WATER QUALITY MONITORING</w:t>
            </w:r>
            <w:r w:rsidRPr="00293DC8">
              <w:t>:</w:t>
            </w:r>
          </w:p>
          <w:p w:rsidR="00293DC8" w:rsidRDefault="00293DC8" w:rsidP="00293DC8">
            <w:pPr>
              <w:pStyle w:val="ListParagraph"/>
            </w:pPr>
            <w:r w:rsidRPr="00293DC8">
              <w:t xml:space="preserve">This project uses IoT-based sensors to continuously measure pH, temperature, and turbidity, transmitting real-time data to the cloud for efficient water quality management. </w:t>
            </w:r>
          </w:p>
          <w:p w:rsidR="00293DC8" w:rsidRDefault="00293DC8" w:rsidP="00293DC8">
            <w:pPr>
              <w:pStyle w:val="ListParagraph"/>
              <w:numPr>
                <w:ilvl w:val="0"/>
                <w:numId w:val="11"/>
              </w:numPr>
            </w:pPr>
            <w:r w:rsidRPr="00293DC8">
              <w:rPr>
                <w:b/>
                <w:bCs/>
              </w:rPr>
              <w:t>NUMERICAL SOLUTIONS OF NON- LINEAR PARTIAL DIFFERENTIAL EQUATION</w:t>
            </w:r>
            <w:r w:rsidRPr="00293DC8">
              <w:t xml:space="preserve">: </w:t>
            </w:r>
          </w:p>
          <w:p w:rsidR="00293DC8" w:rsidRPr="00293DC8" w:rsidRDefault="00293DC8" w:rsidP="00293DC8">
            <w:pPr>
              <w:pStyle w:val="ListParagraph"/>
            </w:pPr>
            <w:r w:rsidRPr="00293DC8">
              <w:t>This project deals with the numerical solutions for non- linear partial differential equations and its working rules and examples.</w:t>
            </w:r>
          </w:p>
          <w:p w:rsidR="00D6662F" w:rsidRDefault="00D6662F" w:rsidP="00D6662F">
            <w:pPr>
              <w:pStyle w:val="Heading2"/>
            </w:pPr>
            <w:r>
              <w:t>DECLARATION</w:t>
            </w:r>
          </w:p>
          <w:p w:rsidR="008C66CB" w:rsidRDefault="00D6662F" w:rsidP="00D6662F">
            <w:r w:rsidRPr="000A06F9">
              <w:t>I hereby declare that all of the above information is true and to the best of my knowledge</w:t>
            </w:r>
          </w:p>
          <w:p w:rsidR="008C66CB" w:rsidRDefault="008C66CB" w:rsidP="00293DC8"/>
          <w:p w:rsidR="000A06F9" w:rsidRDefault="000A06F9" w:rsidP="00293DC8">
            <w:r w:rsidRPr="000A06F9">
              <w:rPr>
                <w:b/>
                <w:bCs/>
              </w:rPr>
              <w:t xml:space="preserve">PLACE: BANGLORE                                                                 </w:t>
            </w:r>
            <w:r>
              <w:t>Y</w:t>
            </w:r>
            <w:r w:rsidRPr="000A06F9">
              <w:t>our faithfully</w:t>
            </w:r>
          </w:p>
          <w:p w:rsidR="008C66CB" w:rsidRDefault="00C85AD2" w:rsidP="00293DC8">
            <w:r>
              <w:rPr>
                <w:b/>
                <w:bCs/>
              </w:rPr>
              <w:t xml:space="preserve">                                                                                                   Gopika Gopal</w:t>
            </w:r>
          </w:p>
          <w:p w:rsidR="008C66CB" w:rsidRDefault="008C66CB" w:rsidP="00293DC8"/>
          <w:p w:rsidR="008C66CB" w:rsidRDefault="008C66CB" w:rsidP="00293DC8"/>
          <w:p w:rsidR="00036450" w:rsidRPr="004D3011" w:rsidRDefault="00036450" w:rsidP="00293DC8">
            <w:pPr>
              <w:rPr>
                <w:color w:val="FFFFFF" w:themeColor="background1"/>
              </w:rPr>
            </w:pPr>
          </w:p>
        </w:tc>
      </w:tr>
      <w:tr w:rsidR="00293DC8" w:rsidTr="00366E3C">
        <w:tc>
          <w:tcPr>
            <w:tcW w:w="3600" w:type="dxa"/>
          </w:tcPr>
          <w:p w:rsidR="00293DC8" w:rsidRPr="0082472A" w:rsidRDefault="00293DC8" w:rsidP="00293DC8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</w:p>
        </w:tc>
        <w:tc>
          <w:tcPr>
            <w:tcW w:w="720" w:type="dxa"/>
          </w:tcPr>
          <w:p w:rsidR="00293DC8" w:rsidRDefault="00293DC8" w:rsidP="00293DC8">
            <w:pPr>
              <w:tabs>
                <w:tab w:val="left" w:pos="990"/>
              </w:tabs>
            </w:pPr>
          </w:p>
        </w:tc>
        <w:tc>
          <w:tcPr>
            <w:tcW w:w="6720" w:type="dxa"/>
          </w:tcPr>
          <w:p w:rsidR="00293DC8" w:rsidRDefault="00293DC8" w:rsidP="00293DC8">
            <w:pPr>
              <w:pStyle w:val="Heading2"/>
            </w:pPr>
          </w:p>
          <w:p w:rsidR="000A06F9" w:rsidRPr="000A06F9" w:rsidRDefault="000A06F9" w:rsidP="000A06F9"/>
        </w:tc>
      </w:tr>
    </w:tbl>
    <w:p w:rsidR="00A924CD" w:rsidRPr="00A924CD" w:rsidRDefault="00A924CD" w:rsidP="00A924C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A924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WebDriver Methods, Web Element Methods, Synchronization</w:t>
      </w:r>
    </w:p>
    <w:p w:rsidR="00D6662F" w:rsidRDefault="00D6662F" w:rsidP="00D71BE2"/>
    <w:sectPr w:rsidR="00D6662F" w:rsidSect="000C45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5F9" w:rsidRDefault="004845F9" w:rsidP="000C45FF">
      <w:r>
        <w:separator/>
      </w:r>
    </w:p>
  </w:endnote>
  <w:endnote w:type="continuationSeparator" w:id="1">
    <w:p w:rsidR="004845F9" w:rsidRDefault="004845F9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D14" w:rsidRDefault="00C56D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D14" w:rsidRDefault="00C56D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D14" w:rsidRDefault="00C56D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5F9" w:rsidRDefault="004845F9" w:rsidP="000C45FF">
      <w:r>
        <w:separator/>
      </w:r>
    </w:p>
  </w:footnote>
  <w:footnote w:type="continuationSeparator" w:id="1">
    <w:p w:rsidR="004845F9" w:rsidRDefault="004845F9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D14" w:rsidRDefault="00C56D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-2581026</wp:posOffset>
          </wp:positionH>
          <wp:positionV relativeFrom="page">
            <wp:posOffset>-7952</wp:posOffset>
          </wp:positionV>
          <wp:extent cx="7256393" cy="9629030"/>
          <wp:effectExtent l="19050" t="0" r="1657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  <a:ext uri="{96DAC541-7B7A-43D3-8B79-37D633B846F1}">
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6393" cy="9629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D14" w:rsidRDefault="00C56D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62A41"/>
    <w:multiLevelType w:val="multilevel"/>
    <w:tmpl w:val="7822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441E24"/>
    <w:multiLevelType w:val="hybridMultilevel"/>
    <w:tmpl w:val="272AF7B2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>
    <w:nsid w:val="27743F4B"/>
    <w:multiLevelType w:val="hybridMultilevel"/>
    <w:tmpl w:val="BE84846E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>
    <w:nsid w:val="3A976ADD"/>
    <w:multiLevelType w:val="multilevel"/>
    <w:tmpl w:val="BCA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976FF1"/>
    <w:multiLevelType w:val="hybridMultilevel"/>
    <w:tmpl w:val="753C0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34D7B"/>
    <w:multiLevelType w:val="hybridMultilevel"/>
    <w:tmpl w:val="732CE2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9A63E3"/>
    <w:multiLevelType w:val="hybridMultilevel"/>
    <w:tmpl w:val="7F5C5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167467"/>
    <w:multiLevelType w:val="hybridMultilevel"/>
    <w:tmpl w:val="A5122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E62751"/>
    <w:multiLevelType w:val="hybridMultilevel"/>
    <w:tmpl w:val="F3686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76208"/>
    <w:multiLevelType w:val="hybridMultilevel"/>
    <w:tmpl w:val="085E4B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79386D"/>
    <w:multiLevelType w:val="hybridMultilevel"/>
    <w:tmpl w:val="4514793E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5004"/>
  <w:stylePaneSortMethod w:val="00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55D3"/>
    <w:rsid w:val="00032E44"/>
    <w:rsid w:val="00036450"/>
    <w:rsid w:val="00094499"/>
    <w:rsid w:val="000A06F9"/>
    <w:rsid w:val="000B410D"/>
    <w:rsid w:val="000C45FF"/>
    <w:rsid w:val="000C700A"/>
    <w:rsid w:val="000E3FD1"/>
    <w:rsid w:val="001026B5"/>
    <w:rsid w:val="00112054"/>
    <w:rsid w:val="00113174"/>
    <w:rsid w:val="001317D8"/>
    <w:rsid w:val="001525E1"/>
    <w:rsid w:val="00180329"/>
    <w:rsid w:val="0019001F"/>
    <w:rsid w:val="001A74A5"/>
    <w:rsid w:val="001B2ABD"/>
    <w:rsid w:val="001D2230"/>
    <w:rsid w:val="001E0391"/>
    <w:rsid w:val="001E1759"/>
    <w:rsid w:val="001F1703"/>
    <w:rsid w:val="001F1ECC"/>
    <w:rsid w:val="002400EB"/>
    <w:rsid w:val="00256CF7"/>
    <w:rsid w:val="00280223"/>
    <w:rsid w:val="00281FD5"/>
    <w:rsid w:val="00293DC8"/>
    <w:rsid w:val="002F2063"/>
    <w:rsid w:val="002F4748"/>
    <w:rsid w:val="0030481B"/>
    <w:rsid w:val="003156FC"/>
    <w:rsid w:val="003254B5"/>
    <w:rsid w:val="00366E3C"/>
    <w:rsid w:val="0037121F"/>
    <w:rsid w:val="003910D8"/>
    <w:rsid w:val="003A6B7D"/>
    <w:rsid w:val="003B06CA"/>
    <w:rsid w:val="003B43D6"/>
    <w:rsid w:val="003C0FE2"/>
    <w:rsid w:val="004071FC"/>
    <w:rsid w:val="0041760A"/>
    <w:rsid w:val="00445947"/>
    <w:rsid w:val="004813B3"/>
    <w:rsid w:val="004845F9"/>
    <w:rsid w:val="00496591"/>
    <w:rsid w:val="004C63E4"/>
    <w:rsid w:val="004D3011"/>
    <w:rsid w:val="004F75FD"/>
    <w:rsid w:val="005262AC"/>
    <w:rsid w:val="00591C78"/>
    <w:rsid w:val="005E39D5"/>
    <w:rsid w:val="005F61DB"/>
    <w:rsid w:val="00600670"/>
    <w:rsid w:val="0062123A"/>
    <w:rsid w:val="00646AAC"/>
    <w:rsid w:val="00646E75"/>
    <w:rsid w:val="006771D0"/>
    <w:rsid w:val="006D7EF6"/>
    <w:rsid w:val="00715FCB"/>
    <w:rsid w:val="00732A28"/>
    <w:rsid w:val="00743101"/>
    <w:rsid w:val="00764C9F"/>
    <w:rsid w:val="00771AB0"/>
    <w:rsid w:val="00775502"/>
    <w:rsid w:val="007775E1"/>
    <w:rsid w:val="007867A0"/>
    <w:rsid w:val="007927F5"/>
    <w:rsid w:val="007D6DFD"/>
    <w:rsid w:val="007F1509"/>
    <w:rsid w:val="00802CA0"/>
    <w:rsid w:val="00807E67"/>
    <w:rsid w:val="0081219D"/>
    <w:rsid w:val="0082472A"/>
    <w:rsid w:val="00840036"/>
    <w:rsid w:val="008406B8"/>
    <w:rsid w:val="0085021C"/>
    <w:rsid w:val="008A4C32"/>
    <w:rsid w:val="008C66CB"/>
    <w:rsid w:val="008E2EEA"/>
    <w:rsid w:val="009260CD"/>
    <w:rsid w:val="00935DD3"/>
    <w:rsid w:val="00940A66"/>
    <w:rsid w:val="009521EB"/>
    <w:rsid w:val="00952C25"/>
    <w:rsid w:val="009B3456"/>
    <w:rsid w:val="009E5877"/>
    <w:rsid w:val="00A2118D"/>
    <w:rsid w:val="00A924CD"/>
    <w:rsid w:val="00AD0A50"/>
    <w:rsid w:val="00AD76E2"/>
    <w:rsid w:val="00B20152"/>
    <w:rsid w:val="00B33041"/>
    <w:rsid w:val="00B359E4"/>
    <w:rsid w:val="00B57D98"/>
    <w:rsid w:val="00B70850"/>
    <w:rsid w:val="00B87268"/>
    <w:rsid w:val="00BE3784"/>
    <w:rsid w:val="00C066B6"/>
    <w:rsid w:val="00C150CE"/>
    <w:rsid w:val="00C37BA1"/>
    <w:rsid w:val="00C4674C"/>
    <w:rsid w:val="00C506CF"/>
    <w:rsid w:val="00C56D14"/>
    <w:rsid w:val="00C72BED"/>
    <w:rsid w:val="00C85AD2"/>
    <w:rsid w:val="00C92B54"/>
    <w:rsid w:val="00C9578B"/>
    <w:rsid w:val="00CB0055"/>
    <w:rsid w:val="00CC12E9"/>
    <w:rsid w:val="00CC7DF8"/>
    <w:rsid w:val="00D2522B"/>
    <w:rsid w:val="00D422DE"/>
    <w:rsid w:val="00D5459D"/>
    <w:rsid w:val="00D555D3"/>
    <w:rsid w:val="00D65997"/>
    <w:rsid w:val="00D6662F"/>
    <w:rsid w:val="00D71BE2"/>
    <w:rsid w:val="00DA1F4D"/>
    <w:rsid w:val="00DD172A"/>
    <w:rsid w:val="00DF026C"/>
    <w:rsid w:val="00E11403"/>
    <w:rsid w:val="00E25A26"/>
    <w:rsid w:val="00E4381A"/>
    <w:rsid w:val="00E55D74"/>
    <w:rsid w:val="00EA0FE7"/>
    <w:rsid w:val="00EA1B04"/>
    <w:rsid w:val="00EA1F1C"/>
    <w:rsid w:val="00EC4390"/>
    <w:rsid w:val="00EC77AC"/>
    <w:rsid w:val="00EE78C5"/>
    <w:rsid w:val="00F07564"/>
    <w:rsid w:val="00F2537B"/>
    <w:rsid w:val="00F25C6F"/>
    <w:rsid w:val="00F60274"/>
    <w:rsid w:val="00F77FB9"/>
    <w:rsid w:val="00F81BB9"/>
    <w:rsid w:val="00F90737"/>
    <w:rsid w:val="00FB0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F61DB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5F61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3DC8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D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linkedin.com/ingopika-gopal-39032127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opikagopal2017@gmail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jur\AppData\Local\Microsoft\Office\16.0\DTS\en-IN%7b1545727B-6552-475D-921C-98DD9D458380%7d\%7bC5FA79FF-85A6-4829-A5D3-105A683CBE2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ABFA26A10D42F0A7E4E55ED85F5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B42A6-7D00-461F-AFC8-75EE8DB92735}"/>
      </w:docPartPr>
      <w:docPartBody>
        <w:p w:rsidR="003A1524" w:rsidRDefault="003A1524">
          <w:pPr>
            <w:pStyle w:val="7FABFA26A10D42F0A7E4E55ED85F5706"/>
          </w:pPr>
          <w:r w:rsidRPr="00CB0055">
            <w:t>Contact</w:t>
          </w:r>
        </w:p>
      </w:docPartBody>
    </w:docPart>
    <w:docPart>
      <w:docPartPr>
        <w:name w:val="C80169E0667F4AD1B18F08027CDE5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ED4F1-2A32-41FE-BA14-C045593F8BC1}"/>
      </w:docPartPr>
      <w:docPartBody>
        <w:p w:rsidR="003A1524" w:rsidRDefault="003A1524">
          <w:pPr>
            <w:pStyle w:val="C80169E0667F4AD1B18F08027CDE5039"/>
          </w:pPr>
          <w:r w:rsidRPr="004D3011">
            <w:t>PHONE:</w:t>
          </w:r>
        </w:p>
      </w:docPartBody>
    </w:docPart>
    <w:docPart>
      <w:docPartPr>
        <w:name w:val="E4AD8C5A1E9A4E0CAC203F756E0F0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603FC-5331-4DF1-A47D-B158A4D42724}"/>
      </w:docPartPr>
      <w:docPartBody>
        <w:p w:rsidR="003A1524" w:rsidRDefault="003A1524">
          <w:pPr>
            <w:pStyle w:val="E4AD8C5A1E9A4E0CAC203F756E0F0923"/>
          </w:pPr>
          <w:r w:rsidRPr="004D3011">
            <w:t>EMAIL:</w:t>
          </w:r>
        </w:p>
      </w:docPartBody>
    </w:docPart>
    <w:docPart>
      <w:docPartPr>
        <w:name w:val="FCD8F5AC75C045BBAFB0AB2B3C5D9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CE3CF-4693-4154-A799-3461A340B275}"/>
      </w:docPartPr>
      <w:docPartBody>
        <w:p w:rsidR="003A1524" w:rsidRDefault="003A1524">
          <w:pPr>
            <w:pStyle w:val="FCD8F5AC75C045BBAFB0AB2B3C5D9B29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A1524"/>
    <w:rsid w:val="00113174"/>
    <w:rsid w:val="003A1524"/>
    <w:rsid w:val="004F75FD"/>
    <w:rsid w:val="005A4D07"/>
    <w:rsid w:val="00701702"/>
    <w:rsid w:val="008406B8"/>
    <w:rsid w:val="008A2765"/>
    <w:rsid w:val="009B2BC9"/>
    <w:rsid w:val="00A30565"/>
    <w:rsid w:val="00B33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765"/>
  </w:style>
  <w:style w:type="paragraph" w:styleId="Heading2">
    <w:name w:val="heading 2"/>
    <w:basedOn w:val="Normal"/>
    <w:next w:val="Normal"/>
    <w:link w:val="Heading2Char"/>
    <w:uiPriority w:val="9"/>
    <w:qFormat/>
    <w:rsid w:val="008A2765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BFA26A10D42F0A7E4E55ED85F5706">
    <w:name w:val="7FABFA26A10D42F0A7E4E55ED85F5706"/>
    <w:rsid w:val="008A2765"/>
  </w:style>
  <w:style w:type="paragraph" w:customStyle="1" w:styleId="C80169E0667F4AD1B18F08027CDE5039">
    <w:name w:val="C80169E0667F4AD1B18F08027CDE5039"/>
    <w:rsid w:val="008A2765"/>
  </w:style>
  <w:style w:type="paragraph" w:customStyle="1" w:styleId="E4AD8C5A1E9A4E0CAC203F756E0F0923">
    <w:name w:val="E4AD8C5A1E9A4E0CAC203F756E0F0923"/>
    <w:rsid w:val="008A2765"/>
  </w:style>
  <w:style w:type="character" w:styleId="Hyperlink">
    <w:name w:val="Hyperlink"/>
    <w:basedOn w:val="DefaultParagraphFont"/>
    <w:uiPriority w:val="99"/>
    <w:unhideWhenUsed/>
    <w:rsid w:val="008A2765"/>
    <w:rPr>
      <w:color w:val="943634" w:themeColor="accent2" w:themeShade="BF"/>
      <w:u w:val="single"/>
    </w:rPr>
  </w:style>
  <w:style w:type="paragraph" w:customStyle="1" w:styleId="FCD8F5AC75C045BBAFB0AB2B3C5D9B29">
    <w:name w:val="FCD8F5AC75C045BBAFB0AB2B3C5D9B29"/>
    <w:rsid w:val="008A2765"/>
  </w:style>
  <w:style w:type="character" w:customStyle="1" w:styleId="Heading2Char">
    <w:name w:val="Heading 2 Char"/>
    <w:basedOn w:val="DefaultParagraphFont"/>
    <w:link w:val="Heading2"/>
    <w:uiPriority w:val="9"/>
    <w:rsid w:val="008A2765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1C82D-9570-4938-A31C-2D09D392A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{C5FA79FF-85A6-4829-A5D3-105A683CBE2E}tf00546271_win32</Template>
  <TotalTime>88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anjur</dc:creator>
  <cp:lastModifiedBy>LENOVO</cp:lastModifiedBy>
  <cp:revision>5</cp:revision>
  <cp:lastPrinted>2025-01-08T14:10:00Z</cp:lastPrinted>
  <dcterms:created xsi:type="dcterms:W3CDTF">2025-02-26T17:00:00Z</dcterms:created>
  <dcterms:modified xsi:type="dcterms:W3CDTF">2025-05-03T14:41:00Z</dcterms:modified>
</cp:coreProperties>
</file>